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6F9E1F4" w:rsidR="00547F36" w:rsidRPr="001E6010" w:rsidRDefault="007C3FA3">
            <w:pPr>
              <w:pStyle w:val="Informazionisullostudente"/>
            </w:pPr>
            <w:r>
              <w:t>Laura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5F456DF" w:rsidR="00547F36" w:rsidRPr="001E6010" w:rsidRDefault="007C3FA3">
            <w:pPr>
              <w:pStyle w:val="Informazionisullostudente"/>
            </w:pPr>
            <w:r>
              <w:t>Pennetta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CFC6BDC" w:rsidR="00547F36" w:rsidRPr="001E6010" w:rsidRDefault="007C3FA3">
            <w:pPr>
              <w:pStyle w:val="Informazionisullostudente"/>
            </w:pPr>
            <w:r>
              <w:t>25/06/2021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3C29663E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>l modello dati in Entity Framework?</w:t>
      </w:r>
    </w:p>
    <w:p w14:paraId="1B442A33" w14:textId="48C3A3DB" w:rsidR="007C3FA3" w:rsidRDefault="007C3FA3" w:rsidP="007C3FA3">
      <w:pPr>
        <w:pStyle w:val="ListParagraph"/>
        <w:ind w:left="1080"/>
      </w:pPr>
      <w:r w:rsidRPr="007C3FA3">
        <w:t>L’entity Framework è un ORM (Object relational mapping) di miscrosoft basato su .NE</w:t>
      </w:r>
      <w:r>
        <w:t xml:space="preserve">T Framework. È un insieme di tecnolgie ADO.NET per lo sviluppo software ed, inoltre, è un prodotto open source. Effettua una traduzione dell’oggetto in tabella e definisce un modello di astrazione dei dati. Le operazioni fondamentali alla base sono: mapping, fetching e persistenza del grafo. Fra gli strumenti impiegati troviamo: l’entity client data provider e l’entity data model. </w:t>
      </w:r>
      <w:r w:rsidR="00220C62">
        <w:t>Nel primo caso si ha un livello di astrazione che permette di usare l’entity framework con più sorgenti dati; nel secondo caso, invece, viene rappresentato il modello di mapping fra database e oggetti. Esistono diversi approcci, quali:</w:t>
      </w:r>
    </w:p>
    <w:p w14:paraId="1471D909" w14:textId="2A4C1CFD" w:rsidR="00220C62" w:rsidRDefault="00220C62" w:rsidP="00220C62">
      <w:pPr>
        <w:pStyle w:val="ListParagraph"/>
        <w:numPr>
          <w:ilvl w:val="0"/>
          <w:numId w:val="30"/>
        </w:numPr>
      </w:pPr>
      <w:r>
        <w:t>DataBase First: il modello viene importato da un database esistente.</w:t>
      </w:r>
    </w:p>
    <w:p w14:paraId="0FB15B83" w14:textId="577CF525" w:rsidR="00220C62" w:rsidRDefault="00220C62" w:rsidP="00220C62">
      <w:pPr>
        <w:pStyle w:val="ListParagraph"/>
        <w:numPr>
          <w:ilvl w:val="0"/>
          <w:numId w:val="30"/>
        </w:numPr>
      </w:pPr>
      <w:r>
        <w:t>Model First: è un approccio intermedio, infatti, il database viene creato dal designer di Visual Studio.</w:t>
      </w:r>
    </w:p>
    <w:p w14:paraId="79AD5584" w14:textId="7E8F4011" w:rsidR="00220C62" w:rsidRPr="007C3FA3" w:rsidRDefault="00220C62" w:rsidP="00220C62">
      <w:pPr>
        <w:pStyle w:val="ListParagraph"/>
        <w:numPr>
          <w:ilvl w:val="0"/>
          <w:numId w:val="30"/>
        </w:numPr>
      </w:pPr>
      <w:r>
        <w:t>Code First: il modello viene creato dal nostro codice.</w:t>
      </w:r>
    </w:p>
    <w:p w14:paraId="66F07C29" w14:textId="45BC7D87" w:rsidR="000421E0" w:rsidRDefault="00387CFF" w:rsidP="00387CFF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 xml:space="preserve">utilizzando le </w:t>
      </w:r>
      <w:r w:rsidR="002E683C" w:rsidRPr="00211FEC">
        <w:rPr>
          <w:color w:val="00B050"/>
        </w:rPr>
        <w:t xml:space="preserve">data annotation </w:t>
      </w:r>
      <w:r w:rsidR="002E683C">
        <w:t xml:space="preserve">e </w:t>
      </w:r>
      <w:r w:rsidR="002E683C" w:rsidRPr="00211FEC">
        <w:rPr>
          <w:color w:val="00B0F0"/>
        </w:rPr>
        <w:t>fluent api</w:t>
      </w:r>
      <w:r w:rsidR="002E683C">
        <w:t>.</w:t>
      </w:r>
    </w:p>
    <w:p w14:paraId="6B288EF7" w14:textId="08B583C3" w:rsidR="00996BF8" w:rsidRDefault="00996BF8" w:rsidP="00996BF8">
      <w:pPr>
        <w:pStyle w:val="ListParagraph"/>
        <w:ind w:left="1080"/>
      </w:pPr>
      <w:r>
        <w:t>Chiave primaria:</w:t>
      </w:r>
    </w:p>
    <w:p w14:paraId="368C77A1" w14:textId="582CC43D" w:rsidR="00996BF8" w:rsidRPr="00211FEC" w:rsidRDefault="00996BF8" w:rsidP="00996BF8">
      <w:pPr>
        <w:pStyle w:val="ListParagraph"/>
        <w:ind w:left="1080"/>
        <w:rPr>
          <w:color w:val="00B050"/>
        </w:rPr>
      </w:pPr>
      <w:r w:rsidRPr="00211FEC">
        <w:rPr>
          <w:color w:val="00B050"/>
        </w:rPr>
        <w:t>[key]</w:t>
      </w:r>
    </w:p>
    <w:p w14:paraId="48713512" w14:textId="611F34F4" w:rsidR="00996BF8" w:rsidRDefault="00996BF8" w:rsidP="00996BF8">
      <w:pPr>
        <w:pStyle w:val="ListParagraph"/>
        <w:ind w:left="1080"/>
        <w:rPr>
          <w:color w:val="00B050"/>
          <w:lang w:val="en-US"/>
        </w:rPr>
      </w:pPr>
      <w:r w:rsidRPr="00211FEC">
        <w:rPr>
          <w:color w:val="00B050"/>
          <w:lang w:val="en-US"/>
        </w:rPr>
        <w:t>Public string</w:t>
      </w:r>
      <w:r w:rsidR="00211FEC" w:rsidRPr="00211FEC">
        <w:rPr>
          <w:color w:val="00B050"/>
          <w:lang w:val="en-US"/>
        </w:rPr>
        <w:t xml:space="preserve"> ID {get;set;}</w:t>
      </w:r>
    </w:p>
    <w:p w14:paraId="053F5155" w14:textId="37F2632B" w:rsidR="00211FEC" w:rsidRDefault="00211FEC" w:rsidP="00996BF8">
      <w:pPr>
        <w:pStyle w:val="ListParagraph"/>
        <w:ind w:left="1080"/>
        <w:rPr>
          <w:color w:val="00B050"/>
          <w:lang w:val="en-US"/>
        </w:rPr>
      </w:pPr>
    </w:p>
    <w:p w14:paraId="68D33C17" w14:textId="5DA36250" w:rsidR="00211FEC" w:rsidRPr="00211FEC" w:rsidRDefault="00211FEC" w:rsidP="00211FEC">
      <w:pPr>
        <w:pStyle w:val="ListParagraph"/>
        <w:ind w:left="1080"/>
        <w:rPr>
          <w:color w:val="00B0F0"/>
          <w:lang w:val="en-US"/>
        </w:rPr>
      </w:pPr>
      <w:r w:rsidRPr="00211FEC">
        <w:rPr>
          <w:color w:val="00B0F0"/>
          <w:lang w:val="en-US"/>
        </w:rPr>
        <w:t>Public string ID {get;set;}</w:t>
      </w:r>
      <w:r>
        <w:rPr>
          <w:color w:val="00B0F0"/>
          <w:lang w:val="en-US"/>
        </w:rPr>
        <w:t xml:space="preserve">        //nella classe</w:t>
      </w:r>
    </w:p>
    <w:p w14:paraId="2D05CCB4" w14:textId="01169672" w:rsidR="00211FEC" w:rsidRPr="00211FEC" w:rsidRDefault="00211FEC" w:rsidP="00211FEC">
      <w:pPr>
        <w:pStyle w:val="ListParagraph"/>
        <w:ind w:left="1080"/>
        <w:rPr>
          <w:rFonts w:ascii="Consolas" w:eastAsia="SimSun" w:hAnsi="Consolas" w:cs="Consolas"/>
          <w:color w:val="000000"/>
          <w:sz w:val="19"/>
          <w:szCs w:val="19"/>
        </w:rPr>
      </w:pPr>
      <w:r w:rsidRPr="00211FEC">
        <w:rPr>
          <w:color w:val="00B0F0"/>
        </w:rPr>
        <w:t xml:space="preserve">Builder.HasKey(k =&gt; k.ID); </w:t>
      </w:r>
      <w:r>
        <w:rPr>
          <w:color w:val="00B0F0"/>
        </w:rPr>
        <w:t xml:space="preserve">    //</w:t>
      </w:r>
      <w:r w:rsidRPr="00211FEC">
        <w:rPr>
          <w:color w:val="00B0F0"/>
        </w:rPr>
        <w:t xml:space="preserve">scritta per come </w:t>
      </w:r>
      <w:r>
        <w:rPr>
          <w:color w:val="00B0F0"/>
        </w:rPr>
        <w:t>la troviamo in una configuration</w:t>
      </w:r>
    </w:p>
    <w:p w14:paraId="2D90DF69" w14:textId="5A9654FA" w:rsidR="00996BF8" w:rsidRDefault="00996BF8" w:rsidP="00996BF8">
      <w:pPr>
        <w:pStyle w:val="ListParagraph"/>
        <w:ind w:left="1080"/>
      </w:pPr>
      <w:r w:rsidRPr="00211FEC">
        <w:t>Chiave esterna:</w:t>
      </w:r>
    </w:p>
    <w:p w14:paraId="4477E532" w14:textId="77777777" w:rsidR="00211FEC" w:rsidRPr="00211FEC" w:rsidRDefault="00211FEC" w:rsidP="00211FEC">
      <w:pPr>
        <w:pStyle w:val="ListParagraph"/>
        <w:ind w:left="1080"/>
        <w:rPr>
          <w:color w:val="00B050"/>
          <w:lang w:val="en-US"/>
        </w:rPr>
      </w:pPr>
      <w:r w:rsidRPr="00211FEC">
        <w:rPr>
          <w:color w:val="00B050"/>
          <w:lang w:val="en-US"/>
        </w:rPr>
        <w:t>//Navigation property:</w:t>
      </w:r>
    </w:p>
    <w:p w14:paraId="46A09A3D" w14:textId="2BC00308" w:rsidR="00211FEC" w:rsidRPr="00211FEC" w:rsidRDefault="00211FEC" w:rsidP="00211FEC">
      <w:pPr>
        <w:pStyle w:val="ListParagraph"/>
        <w:ind w:left="1080"/>
        <w:rPr>
          <w:color w:val="00B050"/>
          <w:lang w:val="en-US"/>
        </w:rPr>
      </w:pPr>
      <w:r w:rsidRPr="00211FEC">
        <w:rPr>
          <w:color w:val="00B050"/>
          <w:lang w:val="en-US"/>
        </w:rPr>
        <w:t xml:space="preserve"> </w:t>
      </w:r>
      <w:r w:rsidRPr="00211FEC">
        <w:rPr>
          <w:color w:val="00B050"/>
          <w:lang w:val="en-US"/>
        </w:rPr>
        <w:t xml:space="preserve">public </w:t>
      </w:r>
      <w:r w:rsidRPr="00211FEC">
        <w:rPr>
          <w:color w:val="00B050"/>
          <w:lang w:val="en-US"/>
        </w:rPr>
        <w:t>BlaBla</w:t>
      </w:r>
      <w:r w:rsidRPr="00211FEC">
        <w:rPr>
          <w:color w:val="00B050"/>
          <w:lang w:val="en-US"/>
        </w:rPr>
        <w:t xml:space="preserve"> Bl</w:t>
      </w:r>
      <w:r w:rsidRPr="00211FEC">
        <w:rPr>
          <w:color w:val="00B050"/>
          <w:lang w:val="en-US"/>
        </w:rPr>
        <w:t>aBla</w:t>
      </w:r>
      <w:r w:rsidRPr="00211FEC">
        <w:rPr>
          <w:color w:val="00B050"/>
          <w:lang w:val="en-US"/>
        </w:rPr>
        <w:t xml:space="preserve"> { get; set; }</w:t>
      </w:r>
    </w:p>
    <w:p w14:paraId="1A49DF4B" w14:textId="71BAA679" w:rsidR="00211FEC" w:rsidRPr="00211FEC" w:rsidRDefault="00211FEC" w:rsidP="00211FEC">
      <w:pPr>
        <w:pStyle w:val="ListParagraph"/>
        <w:ind w:left="1080"/>
        <w:rPr>
          <w:color w:val="00B050"/>
        </w:rPr>
      </w:pPr>
      <w:r w:rsidRPr="00211FEC">
        <w:rPr>
          <w:color w:val="00B050"/>
        </w:rPr>
        <w:t>//Chiave esterna per il blog:</w:t>
      </w:r>
    </w:p>
    <w:p w14:paraId="5446D230" w14:textId="35E4BF15" w:rsidR="00211FEC" w:rsidRDefault="00211FEC" w:rsidP="00211FEC">
      <w:pPr>
        <w:pStyle w:val="ListParagraph"/>
        <w:ind w:left="1080"/>
        <w:rPr>
          <w:color w:val="00B050"/>
          <w:lang w:val="en-US"/>
        </w:rPr>
      </w:pPr>
      <w:r w:rsidRPr="00211FEC">
        <w:rPr>
          <w:color w:val="00B050"/>
          <w:lang w:val="en-US"/>
        </w:rPr>
        <w:t xml:space="preserve">public string </w:t>
      </w:r>
      <w:r w:rsidRPr="00211FEC">
        <w:rPr>
          <w:color w:val="00B050"/>
          <w:lang w:val="en-US"/>
        </w:rPr>
        <w:t>blablaID</w:t>
      </w:r>
      <w:r w:rsidRPr="00211FEC">
        <w:rPr>
          <w:color w:val="00B050"/>
          <w:lang w:val="en-US"/>
        </w:rPr>
        <w:t xml:space="preserve"> { get; set; }</w:t>
      </w:r>
    </w:p>
    <w:p w14:paraId="2383464C" w14:textId="7459EAD3" w:rsidR="00211FEC" w:rsidRDefault="00211FEC" w:rsidP="00211FEC">
      <w:pPr>
        <w:pStyle w:val="ListParagraph"/>
        <w:ind w:left="1080"/>
        <w:rPr>
          <w:color w:val="00B050"/>
          <w:lang w:val="en-US"/>
        </w:rPr>
      </w:pPr>
    </w:p>
    <w:p w14:paraId="38929FCF" w14:textId="680B0987" w:rsidR="00211FEC" w:rsidRPr="007179A5" w:rsidRDefault="00211FEC" w:rsidP="00211FEC">
      <w:pPr>
        <w:pStyle w:val="ListParagraph"/>
        <w:ind w:left="1080"/>
        <w:rPr>
          <w:color w:val="00B0F0"/>
        </w:rPr>
      </w:pPr>
      <w:r w:rsidRPr="007179A5">
        <w:rPr>
          <w:color w:val="00B0F0"/>
        </w:rPr>
        <w:t>//nella classe</w:t>
      </w:r>
      <w:r w:rsidR="007179A5" w:rsidRPr="007179A5">
        <w:rPr>
          <w:color w:val="00B0F0"/>
        </w:rPr>
        <w:t xml:space="preserve"> che ha u</w:t>
      </w:r>
      <w:r w:rsidR="007179A5">
        <w:rPr>
          <w:color w:val="00B0F0"/>
        </w:rPr>
        <w:t>na foreign key che fa riferimento all’entità Uff</w:t>
      </w:r>
    </w:p>
    <w:p w14:paraId="66673668" w14:textId="6AA6BDFE" w:rsidR="00211FEC" w:rsidRPr="00211FEC" w:rsidRDefault="00211FEC" w:rsidP="00211FEC">
      <w:pPr>
        <w:pStyle w:val="ListParagraph"/>
        <w:ind w:left="1080"/>
        <w:rPr>
          <w:color w:val="00B0F0"/>
          <w:lang w:val="en-US"/>
        </w:rPr>
      </w:pPr>
      <w:r w:rsidRPr="00211FEC">
        <w:rPr>
          <w:color w:val="00B0F0"/>
          <w:lang w:val="en-US"/>
        </w:rPr>
        <w:t xml:space="preserve">public int </w:t>
      </w:r>
      <w:r w:rsidRPr="007179A5">
        <w:rPr>
          <w:color w:val="00B0F0"/>
          <w:lang w:val="en-US"/>
        </w:rPr>
        <w:t>UffID</w:t>
      </w:r>
      <w:r w:rsidRPr="00211FEC">
        <w:rPr>
          <w:color w:val="00B0F0"/>
          <w:lang w:val="en-US"/>
        </w:rPr>
        <w:t xml:space="preserve"> { get; set; }</w:t>
      </w:r>
    </w:p>
    <w:p w14:paraId="0FCBEE35" w14:textId="751D13E1" w:rsidR="00211FEC" w:rsidRPr="00211FEC" w:rsidRDefault="00211FEC" w:rsidP="00211FEC">
      <w:pPr>
        <w:pStyle w:val="ListParagraph"/>
        <w:ind w:left="1080"/>
        <w:rPr>
          <w:color w:val="00B0F0"/>
          <w:lang w:val="en-US"/>
        </w:rPr>
      </w:pPr>
      <w:r w:rsidRPr="00211FEC">
        <w:rPr>
          <w:color w:val="00B0F0"/>
          <w:lang w:val="en-US"/>
        </w:rPr>
        <w:t xml:space="preserve">public </w:t>
      </w:r>
      <w:r>
        <w:rPr>
          <w:color w:val="00B0F0"/>
          <w:lang w:val="en-US"/>
        </w:rPr>
        <w:t>Uff</w:t>
      </w:r>
      <w:r w:rsidRPr="00211FEC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>Uff</w:t>
      </w:r>
      <w:r w:rsidRPr="00211FEC">
        <w:rPr>
          <w:color w:val="00B0F0"/>
          <w:lang w:val="en-US"/>
        </w:rPr>
        <w:t xml:space="preserve"> { get; set; }</w:t>
      </w:r>
    </w:p>
    <w:p w14:paraId="29A45998" w14:textId="33F2E09D" w:rsidR="00211FEC" w:rsidRDefault="00211FEC" w:rsidP="00211FEC">
      <w:pPr>
        <w:pStyle w:val="ListParagraph"/>
        <w:ind w:left="1080"/>
        <w:rPr>
          <w:color w:val="00B050"/>
          <w:lang w:val="en-US"/>
        </w:rPr>
      </w:pPr>
      <w:r w:rsidRPr="00211FEC">
        <w:rPr>
          <w:color w:val="00B0F0"/>
          <w:lang w:val="en-US"/>
        </w:rPr>
        <w:t>//nella configuration</w:t>
      </w:r>
    </w:p>
    <w:p w14:paraId="11505F98" w14:textId="50D684B0" w:rsidR="007179A5" w:rsidRPr="007179A5" w:rsidRDefault="007179A5" w:rsidP="007179A5">
      <w:pPr>
        <w:pStyle w:val="ListParagraph"/>
        <w:ind w:left="1080"/>
        <w:rPr>
          <w:color w:val="00B0F0"/>
          <w:lang w:val="en-US"/>
        </w:rPr>
      </w:pPr>
      <w:r w:rsidRPr="007179A5">
        <w:rPr>
          <w:color w:val="00B0F0"/>
          <w:lang w:val="en-US"/>
        </w:rPr>
        <w:t>builder.HasOne(</w:t>
      </w:r>
      <w:r>
        <w:rPr>
          <w:color w:val="00B0F0"/>
          <w:lang w:val="en-US"/>
        </w:rPr>
        <w:t>u</w:t>
      </w:r>
      <w:r w:rsidRPr="007179A5">
        <w:rPr>
          <w:color w:val="00B0F0"/>
          <w:lang w:val="en-US"/>
        </w:rPr>
        <w:t xml:space="preserve"> =&gt; </w:t>
      </w:r>
      <w:r>
        <w:rPr>
          <w:color w:val="00B0F0"/>
          <w:lang w:val="en-US"/>
        </w:rPr>
        <w:t>u.Uff</w:t>
      </w:r>
      <w:r w:rsidRPr="007179A5">
        <w:rPr>
          <w:color w:val="00B0F0"/>
          <w:lang w:val="en-US"/>
        </w:rPr>
        <w:t>).WithMany(</w:t>
      </w:r>
      <w:r>
        <w:rPr>
          <w:color w:val="00B0F0"/>
          <w:lang w:val="en-US"/>
        </w:rPr>
        <w:t>l</w:t>
      </w:r>
      <w:r w:rsidRPr="007179A5">
        <w:rPr>
          <w:color w:val="00B0F0"/>
          <w:lang w:val="en-US"/>
        </w:rPr>
        <w:t xml:space="preserve"> =&gt; </w:t>
      </w:r>
      <w:r>
        <w:rPr>
          <w:color w:val="00B0F0"/>
          <w:lang w:val="en-US"/>
        </w:rPr>
        <w:t>l</w:t>
      </w:r>
      <w:r w:rsidRPr="007179A5">
        <w:rPr>
          <w:color w:val="00B0F0"/>
          <w:lang w:val="en-US"/>
        </w:rPr>
        <w:t>.</w:t>
      </w:r>
      <w:r>
        <w:rPr>
          <w:color w:val="00B0F0"/>
          <w:lang w:val="en-US"/>
        </w:rPr>
        <w:t>Lagne</w:t>
      </w:r>
      <w:r w:rsidRPr="007179A5">
        <w:rPr>
          <w:color w:val="00B0F0"/>
          <w:lang w:val="en-US"/>
        </w:rPr>
        <w:t>)</w:t>
      </w:r>
    </w:p>
    <w:p w14:paraId="079FB14B" w14:textId="25695982" w:rsidR="00211FEC" w:rsidRPr="00211FEC" w:rsidRDefault="007179A5" w:rsidP="007179A5">
      <w:pPr>
        <w:pStyle w:val="ListParagraph"/>
        <w:ind w:left="1080"/>
        <w:rPr>
          <w:color w:val="00B050"/>
          <w:lang w:val="en-US"/>
        </w:rPr>
      </w:pPr>
      <w:r w:rsidRPr="007179A5">
        <w:rPr>
          <w:color w:val="00B0F0"/>
          <w:lang w:val="en-US"/>
        </w:rPr>
        <w:t xml:space="preserve">                                       .HasForeignKey(f =&gt; f.</w:t>
      </w:r>
      <w:r>
        <w:rPr>
          <w:color w:val="00B0F0"/>
          <w:lang w:val="en-US"/>
        </w:rPr>
        <w:t>UffID</w:t>
      </w:r>
      <w:r w:rsidRPr="007179A5">
        <w:rPr>
          <w:color w:val="00B0F0"/>
          <w:lang w:val="en-US"/>
        </w:rPr>
        <w:t>);</w:t>
      </w:r>
    </w:p>
    <w:p w14:paraId="718D4426" w14:textId="00136E97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04863701" w14:textId="52A538E6" w:rsidR="003A0F2A" w:rsidRDefault="003A0F2A" w:rsidP="003A0F2A">
      <w:pPr>
        <w:pStyle w:val="ListParagraph"/>
        <w:ind w:left="1080"/>
      </w:pPr>
      <w:r>
        <w:t xml:space="preserve">Le migrations servono in caso di modifiche al database e ne esistono di due tipi: Automatiche (poco invasive) e Manuali (richiedono un intervento specifico). L </w:t>
      </w:r>
      <w:r>
        <w:lastRenderedPageBreak/>
        <w:t>emigrations risultano utili quando siamo in produzione, quando lo stato del databaseè già definito e quando vogliamo più controllo sulle modifiche automatiche.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L'applicazione deve consentire di gestire i clienti dell'assicurazione. In particolare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(rcauto,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Stampare i dati delle polizze presenti a db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Fluent</w:t>
      </w:r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4F97" w14:textId="77777777" w:rsidR="00976F74" w:rsidRDefault="00976F7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5D7C3C0" w14:textId="77777777" w:rsidR="00976F74" w:rsidRDefault="00976F7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FE95" w14:textId="77777777" w:rsidR="00976F74" w:rsidRDefault="00976F7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9A36149" w14:textId="77777777" w:rsidR="00976F74" w:rsidRDefault="00976F7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B5A72"/>
    <w:multiLevelType w:val="hybridMultilevel"/>
    <w:tmpl w:val="49D00710"/>
    <w:lvl w:ilvl="0" w:tplc="FF5026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1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11FEC"/>
    <w:rsid w:val="00220C62"/>
    <w:rsid w:val="00225A62"/>
    <w:rsid w:val="00230A4D"/>
    <w:rsid w:val="0024707B"/>
    <w:rsid w:val="002529E5"/>
    <w:rsid w:val="00261529"/>
    <w:rsid w:val="00270C3F"/>
    <w:rsid w:val="002733D1"/>
    <w:rsid w:val="002825D6"/>
    <w:rsid w:val="002A0BCF"/>
    <w:rsid w:val="002B0244"/>
    <w:rsid w:val="002B51AD"/>
    <w:rsid w:val="002E683C"/>
    <w:rsid w:val="002E7C28"/>
    <w:rsid w:val="002F2AFA"/>
    <w:rsid w:val="00315CD3"/>
    <w:rsid w:val="003444B6"/>
    <w:rsid w:val="00347AB7"/>
    <w:rsid w:val="00356CAC"/>
    <w:rsid w:val="0036481C"/>
    <w:rsid w:val="00387CFF"/>
    <w:rsid w:val="0039208B"/>
    <w:rsid w:val="003A0670"/>
    <w:rsid w:val="003A0F2A"/>
    <w:rsid w:val="003A4A56"/>
    <w:rsid w:val="003D7282"/>
    <w:rsid w:val="003E162F"/>
    <w:rsid w:val="003E30EA"/>
    <w:rsid w:val="004254F0"/>
    <w:rsid w:val="00430700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D0185"/>
    <w:rsid w:val="004D77FA"/>
    <w:rsid w:val="0053305A"/>
    <w:rsid w:val="00547F36"/>
    <w:rsid w:val="005645F9"/>
    <w:rsid w:val="005808D9"/>
    <w:rsid w:val="00594D1C"/>
    <w:rsid w:val="005A2070"/>
    <w:rsid w:val="005F014D"/>
    <w:rsid w:val="005F0659"/>
    <w:rsid w:val="006234C7"/>
    <w:rsid w:val="00627277"/>
    <w:rsid w:val="00630A99"/>
    <w:rsid w:val="00646C29"/>
    <w:rsid w:val="006A5B48"/>
    <w:rsid w:val="006E15A5"/>
    <w:rsid w:val="006E2140"/>
    <w:rsid w:val="006E3EC5"/>
    <w:rsid w:val="006E7CC3"/>
    <w:rsid w:val="006F4A3F"/>
    <w:rsid w:val="007179A5"/>
    <w:rsid w:val="0072454E"/>
    <w:rsid w:val="007264FF"/>
    <w:rsid w:val="00731D2B"/>
    <w:rsid w:val="0078731A"/>
    <w:rsid w:val="007913B5"/>
    <w:rsid w:val="00796D72"/>
    <w:rsid w:val="007B1791"/>
    <w:rsid w:val="007B399D"/>
    <w:rsid w:val="007C00E4"/>
    <w:rsid w:val="007C3FA3"/>
    <w:rsid w:val="007E3CB3"/>
    <w:rsid w:val="00803B30"/>
    <w:rsid w:val="008120C2"/>
    <w:rsid w:val="008130B1"/>
    <w:rsid w:val="008353A9"/>
    <w:rsid w:val="008410E0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6F74"/>
    <w:rsid w:val="0097786E"/>
    <w:rsid w:val="0099502D"/>
    <w:rsid w:val="00996BF8"/>
    <w:rsid w:val="009973D7"/>
    <w:rsid w:val="009A15EB"/>
    <w:rsid w:val="009D56A8"/>
    <w:rsid w:val="009E2BE0"/>
    <w:rsid w:val="00A1545F"/>
    <w:rsid w:val="00A360C5"/>
    <w:rsid w:val="00A510E2"/>
    <w:rsid w:val="00A9761D"/>
    <w:rsid w:val="00AB48C0"/>
    <w:rsid w:val="00B03500"/>
    <w:rsid w:val="00B142D7"/>
    <w:rsid w:val="00B219E6"/>
    <w:rsid w:val="00B41B1D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FBE"/>
    <w:rsid w:val="00CE7394"/>
    <w:rsid w:val="00D20C89"/>
    <w:rsid w:val="00D245F5"/>
    <w:rsid w:val="00D26666"/>
    <w:rsid w:val="00D40B1D"/>
    <w:rsid w:val="00D75732"/>
    <w:rsid w:val="00D8241B"/>
    <w:rsid w:val="00D96C9C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6F54"/>
    <w:rsid w:val="00F60AF1"/>
    <w:rsid w:val="00F75539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571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Laura Pennetta (c)</cp:lastModifiedBy>
  <cp:revision>65</cp:revision>
  <cp:lastPrinted>2004-01-22T16:32:00Z</cp:lastPrinted>
  <dcterms:created xsi:type="dcterms:W3CDTF">2020-11-06T14:31:00Z</dcterms:created>
  <dcterms:modified xsi:type="dcterms:W3CDTF">2021-06-25T07:42:00Z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